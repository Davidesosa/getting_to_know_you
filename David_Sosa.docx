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D89BA" w14:textId="141D4B90" w:rsidR="00E614DD" w:rsidRDefault="007C745C" w:rsidP="00646A42">
      <w:pPr>
        <w:ind w:firstLine="0"/>
        <w:jc w:val="center"/>
        <w:rPr>
          <w:b/>
          <w:bCs/>
        </w:rPr>
      </w:pPr>
      <w:r>
        <w:rPr>
          <w:b/>
          <w:bCs/>
        </w:rPr>
        <w:t>David Eduardo Sosa</w:t>
      </w:r>
    </w:p>
    <w:p w14:paraId="3225EC9C" w14:textId="61F8A981" w:rsidR="007C745C" w:rsidRDefault="007C745C" w:rsidP="00495F10">
      <w:pPr>
        <w:jc w:val="center"/>
        <w:rPr>
          <w:b/>
          <w:bCs/>
        </w:rPr>
      </w:pPr>
    </w:p>
    <w:p w14:paraId="6C40AA78" w14:textId="56FC5C77" w:rsidR="007C745C" w:rsidRPr="007C745C" w:rsidRDefault="007C745C" w:rsidP="007C745C"/>
    <w:p w14:paraId="2A7423D6" w14:textId="1B8BA384" w:rsidR="007C745C" w:rsidRPr="007C745C" w:rsidRDefault="00646A42" w:rsidP="007C745C"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7C0E74D" wp14:editId="570CB6C6">
            <wp:simplePos x="0" y="0"/>
            <wp:positionH relativeFrom="margin">
              <wp:align>center</wp:align>
            </wp:positionH>
            <wp:positionV relativeFrom="paragraph">
              <wp:posOffset>90170</wp:posOffset>
            </wp:positionV>
            <wp:extent cx="2915285" cy="1637030"/>
            <wp:effectExtent l="0" t="8572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915285" cy="1637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967D37" w14:textId="094E7AAE" w:rsidR="007C745C" w:rsidRPr="007C745C" w:rsidRDefault="007C745C" w:rsidP="007C745C"/>
    <w:p w14:paraId="22C51491" w14:textId="7DB2D0B8" w:rsidR="007C745C" w:rsidRPr="007C745C" w:rsidRDefault="007C745C" w:rsidP="007C745C"/>
    <w:p w14:paraId="4FFE1F13" w14:textId="62FAFC09" w:rsidR="007C745C" w:rsidRPr="007C745C" w:rsidRDefault="007C745C" w:rsidP="007C745C"/>
    <w:p w14:paraId="51A3C0D5" w14:textId="122983DF" w:rsidR="007C745C" w:rsidRPr="007C745C" w:rsidRDefault="007C745C" w:rsidP="007C745C"/>
    <w:p w14:paraId="5DB4C958" w14:textId="7B9D0BCF" w:rsidR="007C745C" w:rsidRPr="007C745C" w:rsidRDefault="007C745C" w:rsidP="007C745C"/>
    <w:p w14:paraId="52DAF20B" w14:textId="348474ED" w:rsidR="007C745C" w:rsidRDefault="007C745C" w:rsidP="007C745C">
      <w:pPr>
        <w:rPr>
          <w:b/>
          <w:bCs/>
        </w:rPr>
      </w:pPr>
    </w:p>
    <w:p w14:paraId="58867546" w14:textId="394DDBB7" w:rsidR="007C745C" w:rsidRDefault="007C745C" w:rsidP="007C745C">
      <w:pPr>
        <w:rPr>
          <w:b/>
          <w:bCs/>
        </w:rPr>
      </w:pPr>
    </w:p>
    <w:p w14:paraId="7AF2DAC9" w14:textId="1DCCB022" w:rsidR="007C745C" w:rsidRDefault="007C745C" w:rsidP="00F71A67">
      <w:pPr>
        <w:tabs>
          <w:tab w:val="left" w:pos="1215"/>
        </w:tabs>
        <w:ind w:firstLine="0"/>
      </w:pPr>
      <w:r w:rsidRPr="00F71A67">
        <w:rPr>
          <w:b/>
          <w:bCs/>
        </w:rPr>
        <w:t>Values:</w:t>
      </w:r>
      <w:r>
        <w:t xml:space="preserve"> I value </w:t>
      </w:r>
      <w:r w:rsidR="00F71A67">
        <w:t xml:space="preserve">my </w:t>
      </w:r>
      <w:r>
        <w:t>fami</w:t>
      </w:r>
      <w:r w:rsidR="00F71A67">
        <w:t>ly because they support my decisions and will always be there when I need them. I also value education because</w:t>
      </w:r>
      <w:r w:rsidR="00035433">
        <w:t xml:space="preserve"> I believe it can change people’s perspective on the world and make them think more critically.</w:t>
      </w:r>
    </w:p>
    <w:p w14:paraId="41381E9F" w14:textId="5D08A1E1" w:rsidR="007C745C" w:rsidRDefault="007C745C" w:rsidP="00F71A67">
      <w:pPr>
        <w:tabs>
          <w:tab w:val="left" w:pos="1215"/>
        </w:tabs>
        <w:ind w:firstLine="0"/>
      </w:pPr>
      <w:r w:rsidRPr="00F71A67">
        <w:rPr>
          <w:b/>
          <w:bCs/>
        </w:rPr>
        <w:t>Interests:</w:t>
      </w:r>
      <w:r>
        <w:t xml:space="preserve"> I enjoy </w:t>
      </w:r>
      <w:r w:rsidR="00F71A67">
        <w:t>mixed martial arts and keeping up with the news to see what is going on in the world. In my free time I play a lot of video games or binge watch Netflix.</w:t>
      </w:r>
    </w:p>
    <w:p w14:paraId="6FF5F997" w14:textId="16CF21C5" w:rsidR="00F71A67" w:rsidRDefault="00F71A67" w:rsidP="00F71A67">
      <w:pPr>
        <w:tabs>
          <w:tab w:val="left" w:pos="1215"/>
        </w:tabs>
        <w:ind w:firstLine="0"/>
      </w:pPr>
      <w:r>
        <w:rPr>
          <w:b/>
          <w:bCs/>
        </w:rPr>
        <w:t xml:space="preserve">Future Career: </w:t>
      </w:r>
      <w:r>
        <w:t>I want to get a job in the cyber security field</w:t>
      </w:r>
      <w:r w:rsidR="00035433">
        <w:t xml:space="preserve"> and work for Cisco Systems.</w:t>
      </w:r>
    </w:p>
    <w:p w14:paraId="2DF1E515" w14:textId="5AE9EF54" w:rsidR="00035433" w:rsidRPr="00035433" w:rsidRDefault="00035433" w:rsidP="00F71A67">
      <w:pPr>
        <w:tabs>
          <w:tab w:val="left" w:pos="1215"/>
        </w:tabs>
        <w:ind w:firstLine="0"/>
      </w:pPr>
      <w:r>
        <w:rPr>
          <w:b/>
          <w:bCs/>
        </w:rPr>
        <w:t xml:space="preserve">What I hope to learn: </w:t>
      </w:r>
      <w:r>
        <w:t>I hope to</w:t>
      </w:r>
      <w:r w:rsidR="008C2DA3">
        <w:t xml:space="preserve"> get better at object-oriented programming so that my future programs can be easier to write and be more organized. I would also like to get a more in depth look at GitHub because I know a lot </w:t>
      </w:r>
      <w:r w:rsidR="00646A42">
        <w:t xml:space="preserve">of tech </w:t>
      </w:r>
      <w:r w:rsidR="008C2DA3">
        <w:t xml:space="preserve">companies are requiring </w:t>
      </w:r>
      <w:r w:rsidR="00646A42">
        <w:t>their</w:t>
      </w:r>
      <w:r w:rsidR="008C2DA3">
        <w:t xml:space="preserve"> employees to </w:t>
      </w:r>
      <w:r w:rsidR="00646A42">
        <w:t>familiarize themselves with it.</w:t>
      </w:r>
    </w:p>
    <w:sectPr w:rsidR="00035433" w:rsidRPr="00035433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A6ABE1" w14:textId="77777777" w:rsidR="00EC48D4" w:rsidRDefault="00EC48D4">
      <w:pPr>
        <w:spacing w:line="240" w:lineRule="auto"/>
      </w:pPr>
      <w:r>
        <w:separator/>
      </w:r>
    </w:p>
  </w:endnote>
  <w:endnote w:type="continuationSeparator" w:id="0">
    <w:p w14:paraId="6EE50A73" w14:textId="77777777" w:rsidR="00EC48D4" w:rsidRDefault="00EC48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37F0FE" w14:textId="77777777" w:rsidR="00EC48D4" w:rsidRDefault="00EC48D4">
      <w:pPr>
        <w:spacing w:line="240" w:lineRule="auto"/>
      </w:pPr>
      <w:r>
        <w:separator/>
      </w:r>
    </w:p>
  </w:footnote>
  <w:footnote w:type="continuationSeparator" w:id="0">
    <w:p w14:paraId="557E4427" w14:textId="77777777" w:rsidR="00EC48D4" w:rsidRDefault="00EC48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3B0534" w14:textId="77777777" w:rsidR="00E614DD" w:rsidRDefault="00EC48D4">
    <w:pPr>
      <w:pStyle w:val="Header"/>
    </w:pPr>
    <w:sdt>
      <w:sdtPr>
        <w:alias w:val="Last Name:"/>
        <w:tag w:val="Last Name:"/>
        <w:id w:val="343136273"/>
        <w:placeholder/>
        <w:temporary/>
        <w:showingPlcHdr/>
        <w15:appearance w15:val="hidden"/>
      </w:sdtPr>
      <w:sdtEndPr/>
      <w:sdtContent>
        <w:r w:rsidR="00F9444C">
          <w:t>Last Name</w:t>
        </w:r>
      </w:sdtContent>
    </w:sdt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9DD1E2" w14:textId="578B4094" w:rsidR="00E614DD" w:rsidRDefault="00E614DD" w:rsidP="00495F1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B1B5787"/>
    <w:multiLevelType w:val="multilevel"/>
    <w:tmpl w:val="4572ABF8"/>
    <w:numStyleLink w:val="MLAOutline"/>
  </w:abstractNum>
  <w:abstractNum w:abstractNumId="19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7"/>
  </w:num>
  <w:num w:numId="13">
    <w:abstractNumId w:val="18"/>
  </w:num>
  <w:num w:numId="14">
    <w:abstractNumId w:val="14"/>
  </w:num>
  <w:num w:numId="15">
    <w:abstractNumId w:val="20"/>
  </w:num>
  <w:num w:numId="16">
    <w:abstractNumId w:val="16"/>
  </w:num>
  <w:num w:numId="17">
    <w:abstractNumId w:val="11"/>
  </w:num>
  <w:num w:numId="18">
    <w:abstractNumId w:val="10"/>
  </w:num>
  <w:num w:numId="19">
    <w:abstractNumId w:val="15"/>
  </w:num>
  <w:num w:numId="20">
    <w:abstractNumId w:val="21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0B"/>
    <w:rsid w:val="00035433"/>
    <w:rsid w:val="00040CBB"/>
    <w:rsid w:val="000B78C8"/>
    <w:rsid w:val="001463B2"/>
    <w:rsid w:val="001F62C0"/>
    <w:rsid w:val="00245E02"/>
    <w:rsid w:val="0034290B"/>
    <w:rsid w:val="00353B66"/>
    <w:rsid w:val="00495F10"/>
    <w:rsid w:val="004A2675"/>
    <w:rsid w:val="004F7139"/>
    <w:rsid w:val="00646A42"/>
    <w:rsid w:val="00691EC1"/>
    <w:rsid w:val="00760E89"/>
    <w:rsid w:val="007C53FB"/>
    <w:rsid w:val="007C745C"/>
    <w:rsid w:val="00840B3D"/>
    <w:rsid w:val="008B7D18"/>
    <w:rsid w:val="008C2DA3"/>
    <w:rsid w:val="008F1F97"/>
    <w:rsid w:val="008F4052"/>
    <w:rsid w:val="009D4EB3"/>
    <w:rsid w:val="00B13D1B"/>
    <w:rsid w:val="00B818DF"/>
    <w:rsid w:val="00D52117"/>
    <w:rsid w:val="00DB0D39"/>
    <w:rsid w:val="00E14005"/>
    <w:rsid w:val="00E614DD"/>
    <w:rsid w:val="00EC48D4"/>
    <w:rsid w:val="00F71A67"/>
    <w:rsid w:val="00F9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4DE42"/>
  <w15:chartTrackingRefBased/>
  <w15:docId w15:val="{B068321B-A291-448F-8032-6CE70054A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sad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ED6B43-B221-4DA3-87AF-9583689DB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40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Sosa</dc:creator>
  <cp:keywords/>
  <dc:description/>
  <cp:lastModifiedBy>David Sosa</cp:lastModifiedBy>
  <cp:revision>5</cp:revision>
  <dcterms:created xsi:type="dcterms:W3CDTF">2020-09-08T19:06:00Z</dcterms:created>
  <dcterms:modified xsi:type="dcterms:W3CDTF">2020-09-08T19:45:00Z</dcterms:modified>
  <cp:version/>
</cp:coreProperties>
</file>